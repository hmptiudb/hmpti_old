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0FF386A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100ABD7" w14:textId="77777777" w:rsidR="001F496B" w:rsidRDefault="001F496B" w:rsidP="001B2ABD">
            <w:pPr>
              <w:tabs>
                <w:tab w:val="left" w:pos="990"/>
              </w:tabs>
              <w:jc w:val="center"/>
              <w:rPr>
                <w:noProof/>
              </w:rPr>
            </w:pPr>
            <w:bookmarkStart w:id="0" w:name="_GoBack"/>
            <w:bookmarkEnd w:id="0"/>
          </w:p>
          <w:p w14:paraId="17384341" w14:textId="45546056" w:rsidR="001B2ABD" w:rsidRDefault="00D659A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19BE8D2" wp14:editId="20505833">
                  <wp:extent cx="2104390" cy="210439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32" b="19179"/>
                          <a:stretch/>
                        </pic:blipFill>
                        <pic:spPr bwMode="auto">
                          <a:xfrm>
                            <a:off x="0" y="0"/>
                            <a:ext cx="2104845" cy="210484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478CCA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9504424" w14:textId="77777777" w:rsidR="001B2ABD" w:rsidRDefault="0000342A" w:rsidP="001B2ABD">
            <w:pPr>
              <w:pStyle w:val="Title"/>
            </w:pPr>
            <w:r>
              <w:t>SYAFRILLAH ASTRO.H</w:t>
            </w:r>
          </w:p>
          <w:p w14:paraId="6752DD43" w14:textId="77777777" w:rsidR="001B2ABD" w:rsidRDefault="001B2ABD" w:rsidP="001B2ABD">
            <w:pPr>
              <w:pStyle w:val="Subtitle"/>
            </w:pPr>
          </w:p>
        </w:tc>
      </w:tr>
      <w:tr w:rsidR="001B2ABD" w:rsidRPr="0018146E" w14:paraId="2104D4FF" w14:textId="77777777" w:rsidTr="001B2ABD">
        <w:tc>
          <w:tcPr>
            <w:tcW w:w="3600" w:type="dxa"/>
          </w:tcPr>
          <w:p w14:paraId="0A243BFD" w14:textId="77777777" w:rsidR="001B2ABD" w:rsidRPr="0018146E" w:rsidRDefault="001B2ABD" w:rsidP="00036450">
            <w:pPr>
              <w:pStyle w:val="Heading3"/>
              <w:rPr>
                <w:sz w:val="24"/>
              </w:rPr>
            </w:pPr>
          </w:p>
          <w:p w14:paraId="2B1E0798" w14:textId="77777777" w:rsidR="00036450" w:rsidRPr="0018146E" w:rsidRDefault="00036450" w:rsidP="00EE1644">
            <w:pPr>
              <w:rPr>
                <w:sz w:val="24"/>
                <w:szCs w:val="24"/>
              </w:rPr>
            </w:pPr>
          </w:p>
          <w:p w14:paraId="3A160BEA" w14:textId="77777777" w:rsidR="00036450" w:rsidRPr="0018146E" w:rsidRDefault="00036450" w:rsidP="00036450">
            <w:pPr>
              <w:rPr>
                <w:sz w:val="24"/>
                <w:szCs w:val="24"/>
              </w:rPr>
            </w:pPr>
          </w:p>
          <w:p w14:paraId="7AD3E499" w14:textId="77777777" w:rsidR="00036450" w:rsidRPr="0018146E" w:rsidRDefault="00EE1644" w:rsidP="00CB0055">
            <w:pPr>
              <w:pStyle w:val="Heading3"/>
              <w:rPr>
                <w:sz w:val="24"/>
              </w:rPr>
            </w:pPr>
            <w:r w:rsidRPr="0018146E">
              <w:rPr>
                <w:sz w:val="24"/>
              </w:rPr>
              <w:t>KONTAK</w:t>
            </w:r>
          </w:p>
          <w:sdt>
            <w:sdtPr>
              <w:rPr>
                <w:sz w:val="24"/>
                <w:szCs w:val="24"/>
              </w:rPr>
              <w:id w:val="1111563247"/>
              <w:placeholder>
                <w:docPart w:val="5B13770431704962956F98D44343D2A7"/>
              </w:placeholder>
              <w:temporary/>
              <w:showingPlcHdr/>
              <w15:appearance w15:val="hidden"/>
            </w:sdtPr>
            <w:sdtEndPr/>
            <w:sdtContent>
              <w:p w14:paraId="2DF5C48F" w14:textId="77777777" w:rsidR="004D3011" w:rsidRPr="0018146E" w:rsidRDefault="004D3011" w:rsidP="004D3011">
                <w:pPr>
                  <w:rPr>
                    <w:sz w:val="24"/>
                    <w:szCs w:val="24"/>
                  </w:rPr>
                </w:pPr>
                <w:r w:rsidRPr="0018146E">
                  <w:rPr>
                    <w:sz w:val="24"/>
                    <w:szCs w:val="24"/>
                  </w:rPr>
                  <w:t>PHONE:</w:t>
                </w:r>
              </w:p>
            </w:sdtContent>
          </w:sdt>
          <w:p w14:paraId="488268E8" w14:textId="77777777" w:rsidR="004D3011" w:rsidRPr="0018146E" w:rsidRDefault="00EE1644" w:rsidP="004D3011">
            <w:pPr>
              <w:rPr>
                <w:sz w:val="24"/>
                <w:szCs w:val="24"/>
              </w:rPr>
            </w:pPr>
            <w:r w:rsidRPr="0018146E">
              <w:rPr>
                <w:sz w:val="24"/>
                <w:szCs w:val="24"/>
              </w:rPr>
              <w:t>082236837459</w:t>
            </w:r>
          </w:p>
          <w:p w14:paraId="4DFF66A5" w14:textId="77777777" w:rsidR="004D3011" w:rsidRPr="0018146E" w:rsidRDefault="004D3011" w:rsidP="004D3011">
            <w:pPr>
              <w:rPr>
                <w:sz w:val="24"/>
                <w:szCs w:val="24"/>
              </w:rPr>
            </w:pPr>
          </w:p>
          <w:p w14:paraId="5A11A407" w14:textId="77777777" w:rsidR="004D3011" w:rsidRPr="0018146E" w:rsidRDefault="004D3011" w:rsidP="004D3011">
            <w:pPr>
              <w:rPr>
                <w:sz w:val="24"/>
                <w:szCs w:val="24"/>
              </w:rPr>
            </w:pPr>
          </w:p>
          <w:p w14:paraId="71CE8372" w14:textId="77777777" w:rsidR="004D3011" w:rsidRPr="0018146E" w:rsidRDefault="00EE1644" w:rsidP="004D3011">
            <w:pPr>
              <w:rPr>
                <w:sz w:val="24"/>
                <w:szCs w:val="24"/>
              </w:rPr>
            </w:pPr>
            <w:r w:rsidRPr="0018146E">
              <w:rPr>
                <w:sz w:val="24"/>
                <w:szCs w:val="24"/>
              </w:rPr>
              <w:t>EMAIL:</w:t>
            </w:r>
          </w:p>
          <w:p w14:paraId="1A95A3A1" w14:textId="77777777" w:rsidR="004D3011" w:rsidRPr="0018146E" w:rsidRDefault="00EE1644" w:rsidP="004D3011">
            <w:pPr>
              <w:rPr>
                <w:sz w:val="24"/>
                <w:szCs w:val="24"/>
              </w:rPr>
            </w:pPr>
            <w:r w:rsidRPr="0018146E">
              <w:rPr>
                <w:sz w:val="24"/>
                <w:szCs w:val="24"/>
              </w:rPr>
              <w:t>syafrillahastro@gmail.com</w:t>
            </w:r>
          </w:p>
          <w:p w14:paraId="79B30AA9" w14:textId="77777777" w:rsidR="004D3011" w:rsidRPr="0018146E" w:rsidRDefault="004D3011" w:rsidP="004D3011">
            <w:pPr>
              <w:rPr>
                <w:sz w:val="24"/>
                <w:szCs w:val="24"/>
              </w:rPr>
            </w:pPr>
          </w:p>
          <w:p w14:paraId="64ACF7EB" w14:textId="77777777" w:rsidR="00036450" w:rsidRPr="0018146E" w:rsidRDefault="00036450" w:rsidP="004D3011">
            <w:pPr>
              <w:rPr>
                <w:rStyle w:val="Hyperlink"/>
                <w:sz w:val="24"/>
                <w:szCs w:val="24"/>
              </w:rPr>
            </w:pPr>
          </w:p>
          <w:p w14:paraId="5AAFDC65" w14:textId="77777777" w:rsidR="00EE1644" w:rsidRPr="0018146E" w:rsidRDefault="00EE1644" w:rsidP="004D3011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27A6E95B" w14:textId="77777777" w:rsidR="001B2ABD" w:rsidRPr="0018146E" w:rsidRDefault="001B2ABD" w:rsidP="000C45FF">
            <w:pPr>
              <w:tabs>
                <w:tab w:val="left" w:pos="990"/>
              </w:tabs>
              <w:rPr>
                <w:sz w:val="20"/>
                <w:szCs w:val="20"/>
              </w:rPr>
            </w:pPr>
          </w:p>
        </w:tc>
        <w:tc>
          <w:tcPr>
            <w:tcW w:w="6470" w:type="dxa"/>
          </w:tcPr>
          <w:p w14:paraId="495319A8" w14:textId="77777777" w:rsidR="00036450" w:rsidRPr="0018146E" w:rsidRDefault="0000342A" w:rsidP="0000342A">
            <w:pPr>
              <w:pStyle w:val="Heading2"/>
              <w:rPr>
                <w:sz w:val="32"/>
                <w:szCs w:val="32"/>
              </w:rPr>
            </w:pPr>
            <w:r w:rsidRPr="0018146E">
              <w:rPr>
                <w:sz w:val="32"/>
                <w:szCs w:val="32"/>
              </w:rPr>
              <w:t xml:space="preserve">DATA PRIBADI </w:t>
            </w:r>
          </w:p>
          <w:p w14:paraId="140C1475" w14:textId="77777777" w:rsidR="0018146E" w:rsidRPr="00A800A1" w:rsidRDefault="0000342A" w:rsidP="0018146E">
            <w:pPr>
              <w:pStyle w:val="ListParagraph"/>
              <w:numPr>
                <w:ilvl w:val="0"/>
                <w:numId w:val="4"/>
              </w:numPr>
              <w:rPr>
                <w:szCs w:val="18"/>
              </w:rPr>
            </w:pPr>
            <w:r w:rsidRPr="00A800A1">
              <w:rPr>
                <w:szCs w:val="18"/>
              </w:rPr>
              <w:t xml:space="preserve">TEMPAT, TANGGAL LAHIR  </w:t>
            </w:r>
            <w:r w:rsidR="000A70D3" w:rsidRPr="00A800A1">
              <w:rPr>
                <w:szCs w:val="18"/>
              </w:rPr>
              <w:t xml:space="preserve">  </w:t>
            </w:r>
            <w:proofErr w:type="gramStart"/>
            <w:r w:rsidR="000A70D3" w:rsidRPr="00A800A1">
              <w:rPr>
                <w:szCs w:val="18"/>
              </w:rPr>
              <w:t xml:space="preserve">  :</w:t>
            </w:r>
            <w:proofErr w:type="gramEnd"/>
            <w:r w:rsidR="000A70D3" w:rsidRPr="00A800A1">
              <w:rPr>
                <w:szCs w:val="18"/>
              </w:rPr>
              <w:t xml:space="preserve">   Sumbawa, 20 </w:t>
            </w:r>
            <w:proofErr w:type="spellStart"/>
            <w:r w:rsidR="000A70D3" w:rsidRPr="00A800A1">
              <w:rPr>
                <w:szCs w:val="18"/>
              </w:rPr>
              <w:t>Maret</w:t>
            </w:r>
            <w:proofErr w:type="spellEnd"/>
            <w:r w:rsidR="000A70D3" w:rsidRPr="00A800A1">
              <w:rPr>
                <w:szCs w:val="18"/>
              </w:rPr>
              <w:t xml:space="preserve"> 2004</w:t>
            </w:r>
          </w:p>
          <w:p w14:paraId="5088559B" w14:textId="77777777" w:rsidR="001F496B" w:rsidRDefault="0000342A" w:rsidP="0018146E">
            <w:pPr>
              <w:pStyle w:val="ListParagraph"/>
              <w:numPr>
                <w:ilvl w:val="0"/>
                <w:numId w:val="4"/>
              </w:numPr>
              <w:rPr>
                <w:szCs w:val="18"/>
              </w:rPr>
            </w:pPr>
            <w:r w:rsidRPr="00A800A1">
              <w:rPr>
                <w:szCs w:val="18"/>
              </w:rPr>
              <w:t xml:space="preserve">ALAMAT                               </w:t>
            </w:r>
            <w:r w:rsidR="000A70D3" w:rsidRPr="00A800A1">
              <w:rPr>
                <w:szCs w:val="18"/>
              </w:rPr>
              <w:t xml:space="preserve">  </w:t>
            </w:r>
            <w:proofErr w:type="gramStart"/>
            <w:r w:rsidR="000A70D3" w:rsidRPr="00A800A1">
              <w:rPr>
                <w:szCs w:val="18"/>
              </w:rPr>
              <w:t xml:space="preserve">  :</w:t>
            </w:r>
            <w:proofErr w:type="gramEnd"/>
            <w:r w:rsidR="000A70D3" w:rsidRPr="00A800A1">
              <w:rPr>
                <w:szCs w:val="18"/>
              </w:rPr>
              <w:t xml:space="preserve">  </w:t>
            </w:r>
            <w:r w:rsidR="001F496B">
              <w:rPr>
                <w:szCs w:val="18"/>
              </w:rPr>
              <w:t xml:space="preserve">JL. </w:t>
            </w:r>
            <w:proofErr w:type="spellStart"/>
            <w:r w:rsidR="001F496B">
              <w:rPr>
                <w:szCs w:val="18"/>
              </w:rPr>
              <w:t>Sidomulyo</w:t>
            </w:r>
            <w:proofErr w:type="spellEnd"/>
            <w:r w:rsidR="001F496B">
              <w:rPr>
                <w:szCs w:val="18"/>
              </w:rPr>
              <w:t xml:space="preserve"> RT.02/RW02 Dusun  </w:t>
            </w:r>
          </w:p>
          <w:p w14:paraId="2E79787D" w14:textId="58F4E82A" w:rsidR="000A70D3" w:rsidRPr="00A800A1" w:rsidRDefault="001F496B" w:rsidP="001F496B">
            <w:pPr>
              <w:pStyle w:val="ListParagraph"/>
              <w:rPr>
                <w:szCs w:val="18"/>
              </w:rPr>
            </w:pPr>
            <w:r>
              <w:rPr>
                <w:szCs w:val="18"/>
              </w:rPr>
              <w:t xml:space="preserve">                                                      II, </w:t>
            </w:r>
            <w:proofErr w:type="spellStart"/>
            <w:r>
              <w:rPr>
                <w:szCs w:val="18"/>
              </w:rPr>
              <w:t>Makamhaji</w:t>
            </w:r>
            <w:proofErr w:type="spellEnd"/>
            <w:r>
              <w:rPr>
                <w:szCs w:val="18"/>
              </w:rPr>
              <w:t xml:space="preserve"> KARTASURA                                                </w:t>
            </w:r>
          </w:p>
          <w:p w14:paraId="05101ECB" w14:textId="77777777" w:rsidR="0000342A" w:rsidRPr="00A800A1" w:rsidRDefault="0000342A" w:rsidP="0018146E">
            <w:pPr>
              <w:pStyle w:val="ListParagraph"/>
              <w:numPr>
                <w:ilvl w:val="0"/>
                <w:numId w:val="4"/>
              </w:numPr>
              <w:rPr>
                <w:szCs w:val="18"/>
              </w:rPr>
            </w:pPr>
            <w:r w:rsidRPr="00A800A1">
              <w:rPr>
                <w:szCs w:val="18"/>
              </w:rPr>
              <w:t xml:space="preserve">NOMOR TELEPHONE      </w:t>
            </w:r>
            <w:r w:rsidR="000A70D3" w:rsidRPr="00A800A1">
              <w:rPr>
                <w:szCs w:val="18"/>
              </w:rPr>
              <w:t xml:space="preserve">       </w:t>
            </w:r>
            <w:proofErr w:type="gramStart"/>
            <w:r w:rsidR="000A70D3" w:rsidRPr="00A800A1">
              <w:rPr>
                <w:szCs w:val="18"/>
              </w:rPr>
              <w:t xml:space="preserve">  :</w:t>
            </w:r>
            <w:proofErr w:type="gramEnd"/>
            <w:r w:rsidRPr="00A800A1">
              <w:rPr>
                <w:szCs w:val="18"/>
              </w:rPr>
              <w:t xml:space="preserve">   </w:t>
            </w:r>
            <w:r w:rsidR="000A70D3" w:rsidRPr="00A800A1">
              <w:rPr>
                <w:szCs w:val="18"/>
              </w:rPr>
              <w:t>082236837459</w:t>
            </w:r>
            <w:r w:rsidRPr="00A800A1">
              <w:rPr>
                <w:szCs w:val="18"/>
              </w:rPr>
              <w:t xml:space="preserve"> </w:t>
            </w:r>
          </w:p>
          <w:p w14:paraId="5679FAE1" w14:textId="77777777" w:rsidR="0018146E" w:rsidRPr="00A800A1" w:rsidRDefault="0000342A" w:rsidP="0018146E">
            <w:pPr>
              <w:pStyle w:val="ListParagraph"/>
              <w:numPr>
                <w:ilvl w:val="0"/>
                <w:numId w:val="4"/>
              </w:numPr>
              <w:rPr>
                <w:szCs w:val="18"/>
              </w:rPr>
            </w:pPr>
            <w:r w:rsidRPr="00A800A1">
              <w:rPr>
                <w:szCs w:val="18"/>
              </w:rPr>
              <w:t xml:space="preserve">JENIS KELAMIN                 </w:t>
            </w:r>
            <w:r w:rsidR="000A70D3" w:rsidRPr="00A800A1">
              <w:rPr>
                <w:szCs w:val="18"/>
              </w:rPr>
              <w:t xml:space="preserve">      </w:t>
            </w:r>
            <w:proofErr w:type="gramStart"/>
            <w:r w:rsidR="000A70D3" w:rsidRPr="00A800A1">
              <w:rPr>
                <w:szCs w:val="18"/>
              </w:rPr>
              <w:t xml:space="preserve">  :</w:t>
            </w:r>
            <w:proofErr w:type="gramEnd"/>
            <w:r w:rsidRPr="00A800A1">
              <w:rPr>
                <w:szCs w:val="18"/>
              </w:rPr>
              <w:t xml:space="preserve"> </w:t>
            </w:r>
            <w:r w:rsidR="000A70D3" w:rsidRPr="00A800A1">
              <w:rPr>
                <w:szCs w:val="18"/>
              </w:rPr>
              <w:t xml:space="preserve"> </w:t>
            </w:r>
            <w:r w:rsidRPr="00A800A1">
              <w:rPr>
                <w:szCs w:val="18"/>
              </w:rPr>
              <w:t xml:space="preserve"> </w:t>
            </w:r>
            <w:proofErr w:type="spellStart"/>
            <w:r w:rsidR="000A70D3" w:rsidRPr="00A800A1">
              <w:rPr>
                <w:szCs w:val="18"/>
              </w:rPr>
              <w:t>Laki-laki</w:t>
            </w:r>
            <w:proofErr w:type="spellEnd"/>
            <w:r w:rsidRPr="00A800A1">
              <w:rPr>
                <w:szCs w:val="18"/>
              </w:rPr>
              <w:t xml:space="preserve"> </w:t>
            </w:r>
          </w:p>
          <w:p w14:paraId="209A7F3A" w14:textId="77777777" w:rsidR="0000342A" w:rsidRPr="00A800A1" w:rsidRDefault="0000342A" w:rsidP="0018146E">
            <w:pPr>
              <w:pStyle w:val="ListParagraph"/>
              <w:numPr>
                <w:ilvl w:val="0"/>
                <w:numId w:val="4"/>
              </w:numPr>
              <w:rPr>
                <w:szCs w:val="18"/>
              </w:rPr>
            </w:pPr>
            <w:r w:rsidRPr="00A800A1">
              <w:rPr>
                <w:szCs w:val="18"/>
              </w:rPr>
              <w:t xml:space="preserve">AGAMA                         </w:t>
            </w:r>
            <w:r w:rsidR="000A70D3" w:rsidRPr="00A800A1">
              <w:rPr>
                <w:szCs w:val="18"/>
              </w:rPr>
              <w:t xml:space="preserve">         </w:t>
            </w:r>
            <w:proofErr w:type="gramStart"/>
            <w:r w:rsidR="000A70D3" w:rsidRPr="00A800A1">
              <w:rPr>
                <w:szCs w:val="18"/>
              </w:rPr>
              <w:t xml:space="preserve">  :</w:t>
            </w:r>
            <w:proofErr w:type="gramEnd"/>
            <w:r w:rsidRPr="00A800A1">
              <w:rPr>
                <w:szCs w:val="18"/>
              </w:rPr>
              <w:t xml:space="preserve"> </w:t>
            </w:r>
            <w:r w:rsidR="000A70D3" w:rsidRPr="00A800A1">
              <w:rPr>
                <w:szCs w:val="18"/>
              </w:rPr>
              <w:t xml:space="preserve"> </w:t>
            </w:r>
            <w:r w:rsidRPr="00A800A1">
              <w:rPr>
                <w:szCs w:val="18"/>
              </w:rPr>
              <w:t xml:space="preserve"> </w:t>
            </w:r>
            <w:r w:rsidR="000A70D3" w:rsidRPr="00A800A1">
              <w:rPr>
                <w:szCs w:val="18"/>
              </w:rPr>
              <w:t>Islam</w:t>
            </w:r>
          </w:p>
          <w:p w14:paraId="620FA6B7" w14:textId="77777777" w:rsidR="0018146E" w:rsidRPr="00A800A1" w:rsidRDefault="0000342A" w:rsidP="0018146E">
            <w:pPr>
              <w:pStyle w:val="ListParagraph"/>
              <w:numPr>
                <w:ilvl w:val="0"/>
                <w:numId w:val="4"/>
              </w:numPr>
              <w:rPr>
                <w:szCs w:val="18"/>
              </w:rPr>
            </w:pPr>
            <w:r w:rsidRPr="00A800A1">
              <w:rPr>
                <w:szCs w:val="18"/>
              </w:rPr>
              <w:t>KEWARGA NEGARAAN</w:t>
            </w:r>
            <w:r w:rsidR="000A70D3" w:rsidRPr="00A800A1">
              <w:rPr>
                <w:szCs w:val="18"/>
              </w:rPr>
              <w:t xml:space="preserve">         </w:t>
            </w:r>
            <w:proofErr w:type="gramStart"/>
            <w:r w:rsidR="000A70D3" w:rsidRPr="00A800A1">
              <w:rPr>
                <w:szCs w:val="18"/>
              </w:rPr>
              <w:t xml:space="preserve">  :</w:t>
            </w:r>
            <w:proofErr w:type="gramEnd"/>
            <w:r w:rsidR="000A70D3" w:rsidRPr="00A800A1">
              <w:rPr>
                <w:szCs w:val="18"/>
              </w:rPr>
              <w:t xml:space="preserve">   </w:t>
            </w:r>
            <w:proofErr w:type="spellStart"/>
            <w:r w:rsidR="000A70D3" w:rsidRPr="00A800A1">
              <w:rPr>
                <w:szCs w:val="18"/>
              </w:rPr>
              <w:t>Ind</w:t>
            </w:r>
            <w:r w:rsidR="00EE1644" w:rsidRPr="00A800A1">
              <w:rPr>
                <w:szCs w:val="18"/>
              </w:rPr>
              <w:t>nesia</w:t>
            </w:r>
            <w:proofErr w:type="spellEnd"/>
          </w:p>
          <w:p w14:paraId="0D7BA1BC" w14:textId="77777777" w:rsidR="0018146E" w:rsidRPr="00A800A1" w:rsidRDefault="0000342A" w:rsidP="00036450">
            <w:pPr>
              <w:pStyle w:val="ListParagraph"/>
              <w:numPr>
                <w:ilvl w:val="0"/>
                <w:numId w:val="4"/>
              </w:numPr>
              <w:rPr>
                <w:szCs w:val="18"/>
              </w:rPr>
            </w:pPr>
            <w:r w:rsidRPr="00A800A1">
              <w:rPr>
                <w:szCs w:val="18"/>
              </w:rPr>
              <w:t>STATUS</w:t>
            </w:r>
            <w:r w:rsidR="000A70D3" w:rsidRPr="00A800A1">
              <w:rPr>
                <w:szCs w:val="18"/>
              </w:rPr>
              <w:t xml:space="preserve">                                     </w:t>
            </w:r>
            <w:proofErr w:type="gramStart"/>
            <w:r w:rsidR="000A70D3" w:rsidRPr="00A800A1">
              <w:rPr>
                <w:szCs w:val="18"/>
              </w:rPr>
              <w:t xml:space="preserve">  :</w:t>
            </w:r>
            <w:proofErr w:type="gramEnd"/>
            <w:r w:rsidR="000A70D3" w:rsidRPr="00A800A1">
              <w:rPr>
                <w:szCs w:val="18"/>
              </w:rPr>
              <w:t xml:space="preserve">   </w:t>
            </w:r>
            <w:proofErr w:type="spellStart"/>
            <w:r w:rsidR="000A70D3" w:rsidRPr="00A800A1">
              <w:rPr>
                <w:szCs w:val="18"/>
              </w:rPr>
              <w:t>belum</w:t>
            </w:r>
            <w:proofErr w:type="spellEnd"/>
            <w:r w:rsidR="000A70D3" w:rsidRPr="00A800A1">
              <w:rPr>
                <w:szCs w:val="18"/>
              </w:rPr>
              <w:t xml:space="preserve"> </w:t>
            </w:r>
            <w:proofErr w:type="spellStart"/>
            <w:r w:rsidR="000A70D3" w:rsidRPr="00A800A1">
              <w:rPr>
                <w:szCs w:val="18"/>
              </w:rPr>
              <w:t>kawin</w:t>
            </w:r>
            <w:proofErr w:type="spellEnd"/>
          </w:p>
          <w:p w14:paraId="5AF8684F" w14:textId="77777777" w:rsidR="00A800A1" w:rsidRDefault="00A800A1" w:rsidP="00036450">
            <w:pPr>
              <w:pStyle w:val="Heading2"/>
              <w:rPr>
                <w:sz w:val="32"/>
                <w:szCs w:val="32"/>
              </w:rPr>
            </w:pPr>
          </w:p>
          <w:p w14:paraId="06C695B0" w14:textId="77777777" w:rsidR="00036450" w:rsidRPr="0018146E" w:rsidRDefault="00EE1644" w:rsidP="00036450">
            <w:pPr>
              <w:pStyle w:val="Heading2"/>
              <w:rPr>
                <w:sz w:val="32"/>
                <w:szCs w:val="32"/>
              </w:rPr>
            </w:pPr>
            <w:r w:rsidRPr="0018146E">
              <w:rPr>
                <w:sz w:val="32"/>
                <w:szCs w:val="32"/>
              </w:rPr>
              <w:t>pendidikan</w:t>
            </w:r>
          </w:p>
          <w:p w14:paraId="0B694580" w14:textId="77777777" w:rsidR="004D3011" w:rsidRPr="0018146E" w:rsidRDefault="00EE1644" w:rsidP="00EE164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8146E">
              <w:rPr>
                <w:sz w:val="20"/>
                <w:szCs w:val="20"/>
              </w:rPr>
              <w:t>SDN 02 MALUK</w:t>
            </w:r>
          </w:p>
          <w:p w14:paraId="609BFAB1" w14:textId="77777777" w:rsidR="00EE1644" w:rsidRPr="0018146E" w:rsidRDefault="00EE1644" w:rsidP="00EE164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8146E">
              <w:rPr>
                <w:sz w:val="20"/>
                <w:szCs w:val="20"/>
              </w:rPr>
              <w:t xml:space="preserve">MTSN 01 TALIWANG </w:t>
            </w:r>
          </w:p>
          <w:p w14:paraId="5AED452C" w14:textId="77777777" w:rsidR="0018146E" w:rsidRPr="0018146E" w:rsidRDefault="00EE1644" w:rsidP="00EE164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8146E">
              <w:rPr>
                <w:sz w:val="20"/>
                <w:szCs w:val="20"/>
              </w:rPr>
              <w:t>SMKN 01 MALUK</w:t>
            </w:r>
          </w:p>
          <w:p w14:paraId="5B837FE6" w14:textId="77777777" w:rsidR="00A800A1" w:rsidRDefault="00A800A1" w:rsidP="00EE1644">
            <w:pPr>
              <w:pStyle w:val="Heading2"/>
              <w:rPr>
                <w:sz w:val="32"/>
                <w:szCs w:val="32"/>
              </w:rPr>
            </w:pPr>
          </w:p>
          <w:p w14:paraId="5ECE8F5E" w14:textId="77777777" w:rsidR="00EE1644" w:rsidRPr="0018146E" w:rsidRDefault="00EE1644" w:rsidP="00EE1644">
            <w:pPr>
              <w:pStyle w:val="Heading2"/>
              <w:rPr>
                <w:sz w:val="32"/>
                <w:szCs w:val="32"/>
              </w:rPr>
            </w:pPr>
            <w:r w:rsidRPr="0018146E">
              <w:rPr>
                <w:sz w:val="32"/>
                <w:szCs w:val="32"/>
              </w:rPr>
              <w:t>HOBI</w:t>
            </w:r>
          </w:p>
          <w:p w14:paraId="355EE9CF" w14:textId="77777777" w:rsidR="00EE1644" w:rsidRPr="0018146E" w:rsidRDefault="00EE1644" w:rsidP="00EE164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8146E">
              <w:rPr>
                <w:sz w:val="20"/>
                <w:szCs w:val="20"/>
              </w:rPr>
              <w:t>BERSEPEDA</w:t>
            </w:r>
          </w:p>
          <w:p w14:paraId="153C69D1" w14:textId="77777777" w:rsidR="00EE1644" w:rsidRPr="0018146E" w:rsidRDefault="00EE1644" w:rsidP="00EE164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8146E">
              <w:rPr>
                <w:sz w:val="20"/>
                <w:szCs w:val="20"/>
              </w:rPr>
              <w:t>BADMINTON</w:t>
            </w:r>
          </w:p>
          <w:p w14:paraId="49B43292" w14:textId="77777777" w:rsidR="00EE1644" w:rsidRPr="0018146E" w:rsidRDefault="00EE1644" w:rsidP="00EE164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8146E">
              <w:rPr>
                <w:sz w:val="20"/>
                <w:szCs w:val="20"/>
              </w:rPr>
              <w:t>GAME</w:t>
            </w:r>
          </w:p>
        </w:tc>
      </w:tr>
    </w:tbl>
    <w:p w14:paraId="516BF8D4" w14:textId="77777777" w:rsidR="0043117B" w:rsidRDefault="00070ADA" w:rsidP="000C45FF">
      <w:pPr>
        <w:tabs>
          <w:tab w:val="left" w:pos="990"/>
        </w:tabs>
        <w:rPr>
          <w:sz w:val="20"/>
          <w:szCs w:val="20"/>
        </w:rPr>
      </w:pPr>
    </w:p>
    <w:p w14:paraId="3635ADB7" w14:textId="77777777" w:rsidR="00A800A1" w:rsidRPr="00A800A1" w:rsidRDefault="00A800A1" w:rsidP="00A800A1">
      <w:pPr>
        <w:rPr>
          <w:sz w:val="20"/>
          <w:szCs w:val="20"/>
        </w:rPr>
      </w:pPr>
    </w:p>
    <w:p w14:paraId="44561102" w14:textId="77777777" w:rsidR="00A800A1" w:rsidRPr="00A800A1" w:rsidRDefault="00A800A1" w:rsidP="00A800A1">
      <w:pPr>
        <w:rPr>
          <w:sz w:val="20"/>
          <w:szCs w:val="20"/>
        </w:rPr>
      </w:pPr>
    </w:p>
    <w:p w14:paraId="34D7572A" w14:textId="77777777" w:rsidR="00A800A1" w:rsidRDefault="00A800A1" w:rsidP="00A800A1">
      <w:pPr>
        <w:rPr>
          <w:sz w:val="20"/>
          <w:szCs w:val="20"/>
        </w:rPr>
      </w:pPr>
    </w:p>
    <w:p w14:paraId="4437AD24" w14:textId="77777777" w:rsidR="00A800A1" w:rsidRDefault="00A800A1" w:rsidP="00A800A1">
      <w:pPr>
        <w:rPr>
          <w:sz w:val="20"/>
          <w:szCs w:val="20"/>
        </w:rPr>
      </w:pPr>
    </w:p>
    <w:p w14:paraId="26FA117A" w14:textId="77777777" w:rsidR="00A800A1" w:rsidRPr="00A800A1" w:rsidRDefault="00A800A1" w:rsidP="00A800A1">
      <w:pPr>
        <w:jc w:val="center"/>
        <w:rPr>
          <w:sz w:val="20"/>
          <w:szCs w:val="20"/>
        </w:rPr>
      </w:pPr>
    </w:p>
    <w:sectPr w:rsidR="00A800A1" w:rsidRPr="00A800A1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11FAB" w14:textId="77777777" w:rsidR="00070ADA" w:rsidRDefault="00070ADA" w:rsidP="000C45FF">
      <w:r>
        <w:separator/>
      </w:r>
    </w:p>
  </w:endnote>
  <w:endnote w:type="continuationSeparator" w:id="0">
    <w:p w14:paraId="07ACA310" w14:textId="77777777" w:rsidR="00070ADA" w:rsidRDefault="00070AD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2D156" w14:textId="77777777" w:rsidR="00070ADA" w:rsidRDefault="00070ADA" w:rsidP="000C45FF">
      <w:r>
        <w:separator/>
      </w:r>
    </w:p>
  </w:footnote>
  <w:footnote w:type="continuationSeparator" w:id="0">
    <w:p w14:paraId="1B4DF472" w14:textId="77777777" w:rsidR="00070ADA" w:rsidRDefault="00070AD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E91E1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6218372" wp14:editId="4EBC587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41B2C"/>
    <w:multiLevelType w:val="hybridMultilevel"/>
    <w:tmpl w:val="81F4F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77911"/>
    <w:multiLevelType w:val="hybridMultilevel"/>
    <w:tmpl w:val="A642D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92063"/>
    <w:multiLevelType w:val="hybridMultilevel"/>
    <w:tmpl w:val="45F07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44B52"/>
    <w:multiLevelType w:val="hybridMultilevel"/>
    <w:tmpl w:val="065EB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2A"/>
    <w:rsid w:val="0000342A"/>
    <w:rsid w:val="00036450"/>
    <w:rsid w:val="00070ADA"/>
    <w:rsid w:val="00094499"/>
    <w:rsid w:val="000A70D3"/>
    <w:rsid w:val="000C45FF"/>
    <w:rsid w:val="000E3FD1"/>
    <w:rsid w:val="00112054"/>
    <w:rsid w:val="001525E1"/>
    <w:rsid w:val="00180329"/>
    <w:rsid w:val="0018146E"/>
    <w:rsid w:val="0019001F"/>
    <w:rsid w:val="001A74A5"/>
    <w:rsid w:val="001B2ABD"/>
    <w:rsid w:val="001E0391"/>
    <w:rsid w:val="001E1759"/>
    <w:rsid w:val="001F1ECC"/>
    <w:rsid w:val="001F496B"/>
    <w:rsid w:val="002400EB"/>
    <w:rsid w:val="00256CF7"/>
    <w:rsid w:val="00281FD5"/>
    <w:rsid w:val="0030481B"/>
    <w:rsid w:val="003156FC"/>
    <w:rsid w:val="003254B5"/>
    <w:rsid w:val="0037121F"/>
    <w:rsid w:val="00375C86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800A1"/>
    <w:rsid w:val="00AD76E2"/>
    <w:rsid w:val="00AF5864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659AD"/>
    <w:rsid w:val="00DA1F4D"/>
    <w:rsid w:val="00DD172A"/>
    <w:rsid w:val="00E25A26"/>
    <w:rsid w:val="00E4381A"/>
    <w:rsid w:val="00E55D74"/>
    <w:rsid w:val="00E952DD"/>
    <w:rsid w:val="00EE1644"/>
    <w:rsid w:val="00F60274"/>
    <w:rsid w:val="00F77FB9"/>
    <w:rsid w:val="00FB068F"/>
    <w:rsid w:val="00FF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837B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0A7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13770431704962956F98D44343D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B294F-5AE0-44F3-B543-B71084D3C208}"/>
      </w:docPartPr>
      <w:docPartBody>
        <w:p w:rsidR="00370510" w:rsidRDefault="00682819">
          <w:pPr>
            <w:pStyle w:val="5B13770431704962956F98D44343D2A7"/>
          </w:pPr>
          <w:r w:rsidRPr="004D3011">
            <w:t>PHONE: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19"/>
    <w:rsid w:val="00370510"/>
    <w:rsid w:val="006467DC"/>
    <w:rsid w:val="00682819"/>
    <w:rsid w:val="00F8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E1429DE1DE4C4CBC8EC4CAABBD21A0">
    <w:name w:val="49E1429DE1DE4C4CBC8EC4CAABBD21A0"/>
  </w:style>
  <w:style w:type="paragraph" w:customStyle="1" w:styleId="5A622DF6DB10481496763D2727C7D0D2">
    <w:name w:val="5A622DF6DB10481496763D2727C7D0D2"/>
  </w:style>
  <w:style w:type="paragraph" w:customStyle="1" w:styleId="27B079C97B2347B498127E560E2780AB">
    <w:name w:val="27B079C97B2347B498127E560E2780AB"/>
  </w:style>
  <w:style w:type="paragraph" w:customStyle="1" w:styleId="B949CEFF32104542A05B18B942E6CAAF">
    <w:name w:val="B949CEFF32104542A05B18B942E6CAAF"/>
  </w:style>
  <w:style w:type="paragraph" w:customStyle="1" w:styleId="7AB3B6FC891940EB8D6DBAD8A0F47E0B">
    <w:name w:val="7AB3B6FC891940EB8D6DBAD8A0F47E0B"/>
  </w:style>
  <w:style w:type="paragraph" w:customStyle="1" w:styleId="5B13770431704962956F98D44343D2A7">
    <w:name w:val="5B13770431704962956F98D44343D2A7"/>
  </w:style>
  <w:style w:type="paragraph" w:customStyle="1" w:styleId="4D7324ABA78B4BB8A6A23F29EE463435">
    <w:name w:val="4D7324ABA78B4BB8A6A23F29EE463435"/>
  </w:style>
  <w:style w:type="paragraph" w:customStyle="1" w:styleId="E6464DFA14E24074A8FF0ECB405F9EDE">
    <w:name w:val="E6464DFA14E24074A8FF0ECB405F9EDE"/>
  </w:style>
  <w:style w:type="paragraph" w:customStyle="1" w:styleId="F167058FBE4D4FCFA6FF483BB6D8DDE3">
    <w:name w:val="F167058FBE4D4FCFA6FF483BB6D8DDE3"/>
  </w:style>
  <w:style w:type="paragraph" w:customStyle="1" w:styleId="53F80FB2F1DD4278872A6A2E90C5E04D">
    <w:name w:val="53F80FB2F1DD4278872A6A2E90C5E04D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259E17507D0E4BFCB15BB4D8875E6D74">
    <w:name w:val="259E17507D0E4BFCB15BB4D8875E6D74"/>
  </w:style>
  <w:style w:type="paragraph" w:customStyle="1" w:styleId="E942CB9B8EB0462B8F298AE0333779D9">
    <w:name w:val="E942CB9B8EB0462B8F298AE0333779D9"/>
  </w:style>
  <w:style w:type="paragraph" w:customStyle="1" w:styleId="DC66BE00B289481797324FEC10EF243B">
    <w:name w:val="DC66BE00B289481797324FEC10EF243B"/>
  </w:style>
  <w:style w:type="paragraph" w:customStyle="1" w:styleId="859501133B294CCCBC00550AD765519C">
    <w:name w:val="859501133B294CCCBC00550AD765519C"/>
  </w:style>
  <w:style w:type="paragraph" w:customStyle="1" w:styleId="0B247869324C487C89749935B95A7B28">
    <w:name w:val="0B247869324C487C89749935B95A7B28"/>
  </w:style>
  <w:style w:type="paragraph" w:customStyle="1" w:styleId="3B59DD33BA9646E188B299CE8E39F427">
    <w:name w:val="3B59DD33BA9646E188B299CE8E39F427"/>
  </w:style>
  <w:style w:type="paragraph" w:customStyle="1" w:styleId="FBCA2615DDD84045889DDE48E842130B">
    <w:name w:val="FBCA2615DDD84045889DDE48E842130B"/>
  </w:style>
  <w:style w:type="paragraph" w:customStyle="1" w:styleId="2FD494EBBA37443C9A0D045116122DBE">
    <w:name w:val="2FD494EBBA37443C9A0D045116122DBE"/>
  </w:style>
  <w:style w:type="paragraph" w:customStyle="1" w:styleId="B2379AAB5190423FB85757C262DA7D85">
    <w:name w:val="B2379AAB5190423FB85757C262DA7D85"/>
  </w:style>
  <w:style w:type="paragraph" w:customStyle="1" w:styleId="145712FC1B10462C92295B4174B73998">
    <w:name w:val="145712FC1B10462C92295B4174B73998"/>
  </w:style>
  <w:style w:type="paragraph" w:customStyle="1" w:styleId="5545F7D7F9CA42F992C6CA2E6DADFD71">
    <w:name w:val="5545F7D7F9CA42F992C6CA2E6DADFD71"/>
  </w:style>
  <w:style w:type="paragraph" w:customStyle="1" w:styleId="A4ACB941577A419AA6D84463CF35B92F">
    <w:name w:val="A4ACB941577A419AA6D84463CF35B92F"/>
  </w:style>
  <w:style w:type="paragraph" w:customStyle="1" w:styleId="0D16524D1D1947D9AE180AF6B0994AF3">
    <w:name w:val="0D16524D1D1947D9AE180AF6B0994AF3"/>
  </w:style>
  <w:style w:type="paragraph" w:customStyle="1" w:styleId="F7226AB38E6741169F3E3DBD0D655A67">
    <w:name w:val="F7226AB38E6741169F3E3DBD0D655A67"/>
  </w:style>
  <w:style w:type="paragraph" w:customStyle="1" w:styleId="418309DDD8C84C7EA04C2FFE51F361DC">
    <w:name w:val="418309DDD8C84C7EA04C2FFE51F361DC"/>
  </w:style>
  <w:style w:type="paragraph" w:customStyle="1" w:styleId="5EC0FCDA53664B619C3ED29FCDE0EB43">
    <w:name w:val="5EC0FCDA53664B619C3ED29FCDE0EB43"/>
  </w:style>
  <w:style w:type="paragraph" w:customStyle="1" w:styleId="024193AC353D4EB5A5E0BD94632AB71B">
    <w:name w:val="024193AC353D4EB5A5E0BD94632AB71B"/>
  </w:style>
  <w:style w:type="paragraph" w:customStyle="1" w:styleId="7D2D02B3D28047ECA67B361B75322922">
    <w:name w:val="7D2D02B3D28047ECA67B361B75322922"/>
  </w:style>
  <w:style w:type="paragraph" w:customStyle="1" w:styleId="C6CFA96F237F45529AAF6BB9A3738C93">
    <w:name w:val="C6CFA96F237F45529AAF6BB9A3738C93"/>
  </w:style>
  <w:style w:type="paragraph" w:customStyle="1" w:styleId="C843FD2C337640E38F81D147A4698FE1">
    <w:name w:val="C843FD2C337640E38F81D147A4698FE1"/>
  </w:style>
  <w:style w:type="paragraph" w:customStyle="1" w:styleId="19CA0FC6CEB546DB96EE1ABE216FDE6E">
    <w:name w:val="19CA0FC6CEB546DB96EE1ABE216FDE6E"/>
  </w:style>
  <w:style w:type="paragraph" w:customStyle="1" w:styleId="0D1205E9B9684C2181913B96EFE29466">
    <w:name w:val="0D1205E9B9684C2181913B96EFE29466"/>
  </w:style>
  <w:style w:type="paragraph" w:customStyle="1" w:styleId="02E69F517BB24883A5A71EBCD9355047">
    <w:name w:val="02E69F517BB24883A5A71EBCD9355047"/>
  </w:style>
  <w:style w:type="paragraph" w:customStyle="1" w:styleId="7CC9D782FF4F456C8A02CF804B00FA9A">
    <w:name w:val="7CC9D782FF4F456C8A02CF804B00FA9A"/>
  </w:style>
  <w:style w:type="paragraph" w:customStyle="1" w:styleId="A1DBCDF1268C4BA081DEC486F6B9B8AF">
    <w:name w:val="A1DBCDF1268C4BA081DEC486F6B9B8AF"/>
  </w:style>
  <w:style w:type="paragraph" w:customStyle="1" w:styleId="33F9EFC707EB4BE283CF7B18E8B3D19C">
    <w:name w:val="33F9EFC707EB4BE283CF7B18E8B3D19C"/>
  </w:style>
  <w:style w:type="paragraph" w:customStyle="1" w:styleId="BFE06D82F8484590BC0590A354273AB1">
    <w:name w:val="BFE06D82F8484590BC0590A354273AB1"/>
  </w:style>
  <w:style w:type="paragraph" w:customStyle="1" w:styleId="536E9DC6C6BF406FABEA9A52957B64DF">
    <w:name w:val="536E9DC6C6BF406FABEA9A52957B64DF"/>
  </w:style>
  <w:style w:type="paragraph" w:customStyle="1" w:styleId="8DD0A6C6D39F4878A4E3EBC417854574">
    <w:name w:val="8DD0A6C6D39F4878A4E3EBC417854574"/>
  </w:style>
  <w:style w:type="paragraph" w:customStyle="1" w:styleId="2F1E51F014864C4899F3524FAC9B6E4F">
    <w:name w:val="2F1E51F014864C4899F3524FAC9B6E4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7045BE71CC447129B62057272BFB833">
    <w:name w:val="17045BE71CC447129B62057272BFB8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2022-10-15T01:00:00Z</dcterms:created>
  <dcterms:modified xsi:type="dcterms:W3CDTF">2022-10-15T01:00:00Z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